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08" w:rsidRDefault="006E2A08" w:rsidP="006E2A08">
      <w:pPr>
        <w:rPr>
          <w:rFonts w:ascii="Arial" w:hAnsi="Arial" w:cs="Arial"/>
          <w:sz w:val="24"/>
          <w:szCs w:val="24"/>
        </w:rPr>
      </w:pPr>
    </w:p>
    <w:p w:rsidR="006E2A08" w:rsidRDefault="006E2A08" w:rsidP="006E2A08">
      <w:pPr>
        <w:rPr>
          <w:rFonts w:ascii="Arial" w:hAnsi="Arial" w:cs="Arial"/>
          <w:sz w:val="24"/>
          <w:szCs w:val="24"/>
        </w:rPr>
      </w:pPr>
    </w:p>
    <w:p w:rsidR="005B0A5C" w:rsidRPr="0042278B" w:rsidRDefault="005B0A5C" w:rsidP="005B0A5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Tlaxcala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Tlax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17 de Febrero  2017</w:t>
      </w: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78B">
        <w:rPr>
          <w:rFonts w:ascii="Arial" w:eastAsia="Times New Roman" w:hAnsi="Arial" w:cs="Arial"/>
          <w:color w:val="000000"/>
          <w:sz w:val="24"/>
          <w:szCs w:val="24"/>
        </w:rPr>
        <w:t>A QUIEN CORRESPONDA:</w:t>
      </w: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5B0A5C" w:rsidP="005B0A5C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BD4114" w:rsidRDefault="005B0A5C" w:rsidP="005B0A5C">
      <w:pPr>
        <w:spacing w:after="0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5B0A5C" w:rsidRPr="00BD4114" w:rsidRDefault="005B0A5C" w:rsidP="005B0A5C">
      <w:pPr>
        <w:pStyle w:val="Sinespaciado"/>
        <w:spacing w:line="276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  <w:r w:rsidRPr="00BD4114">
        <w:rPr>
          <w:rFonts w:ascii="Arial" w:eastAsia="Times New Roman" w:hAnsi="Arial" w:cs="Arial"/>
          <w:sz w:val="28"/>
          <w:szCs w:val="28"/>
        </w:rPr>
        <w:t xml:space="preserve">Me permito hacer de su conocimiento que la ciudadana </w:t>
      </w:r>
      <w:r>
        <w:rPr>
          <w:rFonts w:ascii="Arial" w:eastAsia="Times New Roman" w:hAnsi="Arial" w:cs="Arial"/>
          <w:b/>
          <w:i/>
          <w:sz w:val="28"/>
          <w:szCs w:val="28"/>
          <w:u w:val="single"/>
        </w:rPr>
        <w:tab/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u w:val="single"/>
        </w:rPr>
        <w:t>Ma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u w:val="single"/>
        </w:rPr>
        <w:t xml:space="preserve"> Elvira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u w:val="single"/>
        </w:rPr>
        <w:t>Sanchez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u w:val="single"/>
        </w:rPr>
        <w:t xml:space="preserve"> Espinoza </w:t>
      </w:r>
      <w:r w:rsidRPr="00BD4114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ab/>
        <w:t xml:space="preserve"> a quien conozco </w:t>
      </w:r>
      <w:r w:rsidRPr="00BD4114">
        <w:rPr>
          <w:rFonts w:ascii="Arial" w:eastAsia="Times New Roman" w:hAnsi="Arial" w:cs="Arial"/>
          <w:sz w:val="28"/>
          <w:szCs w:val="28"/>
        </w:rPr>
        <w:t xml:space="preserve"> desde </w:t>
      </w:r>
      <w:r>
        <w:rPr>
          <w:rFonts w:ascii="Arial" w:eastAsia="Times New Roman" w:hAnsi="Arial" w:cs="Arial"/>
          <w:sz w:val="28"/>
          <w:szCs w:val="28"/>
        </w:rPr>
        <w:t xml:space="preserve">el año  2012 </w:t>
      </w:r>
      <w:r w:rsidRPr="00BD4114">
        <w:rPr>
          <w:rFonts w:ascii="Arial" w:eastAsia="Times New Roman" w:hAnsi="Arial" w:cs="Arial"/>
          <w:sz w:val="28"/>
          <w:szCs w:val="28"/>
        </w:rPr>
        <w:t xml:space="preserve"> y</w:t>
      </w:r>
      <w:r>
        <w:rPr>
          <w:rFonts w:ascii="Arial" w:eastAsia="Times New Roman" w:hAnsi="Arial" w:cs="Arial"/>
          <w:sz w:val="28"/>
          <w:szCs w:val="28"/>
        </w:rPr>
        <w:t xml:space="preserve"> me consta  su responsabilidad honestidad en el </w:t>
      </w:r>
      <w:r w:rsidRPr="00BD4114">
        <w:rPr>
          <w:rFonts w:ascii="Arial" w:eastAsia="Times New Roman" w:hAnsi="Arial" w:cs="Arial"/>
          <w:sz w:val="28"/>
          <w:szCs w:val="28"/>
        </w:rPr>
        <w:t xml:space="preserve"> trabajo,    .Por lo anterior no tengo inconv</w:t>
      </w:r>
      <w:r>
        <w:rPr>
          <w:rFonts w:ascii="Arial" w:eastAsia="Times New Roman" w:hAnsi="Arial" w:cs="Arial"/>
          <w:sz w:val="28"/>
          <w:szCs w:val="28"/>
        </w:rPr>
        <w:t>eniente ninguno en recomendarle ampliamente.</w:t>
      </w:r>
    </w:p>
    <w:p w:rsidR="005B0A5C" w:rsidRDefault="005B0A5C" w:rsidP="005B0A5C">
      <w:pPr>
        <w:pStyle w:val="Sinespaciado"/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5B0A5C" w:rsidRPr="00BD4114" w:rsidRDefault="005B0A5C" w:rsidP="005B0A5C">
      <w:pPr>
        <w:pStyle w:val="Sinespaciado"/>
        <w:spacing w:line="276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</w:t>
      </w:r>
      <w:r w:rsidRPr="00BD4114">
        <w:rPr>
          <w:rFonts w:ascii="Arial" w:eastAsia="Times New Roman" w:hAnsi="Arial" w:cs="Arial"/>
          <w:sz w:val="28"/>
          <w:szCs w:val="28"/>
        </w:rPr>
        <w:t xml:space="preserve">gradeciendo de antemano la atención y facilidades que le </w:t>
      </w:r>
    </w:p>
    <w:p w:rsidR="005B0A5C" w:rsidRPr="00BD4114" w:rsidRDefault="005B0A5C" w:rsidP="005B0A5C">
      <w:pPr>
        <w:pStyle w:val="Sinespaciado"/>
        <w:spacing w:line="276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BD4114">
        <w:rPr>
          <w:rFonts w:ascii="Arial" w:eastAsia="Times New Roman" w:hAnsi="Arial" w:cs="Arial"/>
          <w:sz w:val="28"/>
          <w:szCs w:val="28"/>
        </w:rPr>
        <w:t xml:space="preserve">Puedan brindar. </w:t>
      </w:r>
      <w:r w:rsidRPr="00BD4114">
        <w:rPr>
          <w:rFonts w:ascii="Arial" w:eastAsia="Times New Roman" w:hAnsi="Arial" w:cs="Arial"/>
          <w:color w:val="000000"/>
          <w:sz w:val="28"/>
          <w:szCs w:val="28"/>
        </w:rPr>
        <w:t>Se extiende la p</w:t>
      </w:r>
      <w:r w:rsidR="00F95BD8">
        <w:rPr>
          <w:rFonts w:ascii="Arial" w:eastAsia="Times New Roman" w:hAnsi="Arial" w:cs="Arial"/>
          <w:color w:val="000000"/>
          <w:sz w:val="28"/>
          <w:szCs w:val="28"/>
        </w:rPr>
        <w:t xml:space="preserve">resente para los efectos </w:t>
      </w:r>
      <w:r w:rsidRPr="00BD4114">
        <w:rPr>
          <w:rFonts w:ascii="Arial" w:eastAsia="Times New Roman" w:hAnsi="Arial" w:cs="Arial"/>
          <w:color w:val="000000"/>
          <w:sz w:val="28"/>
          <w:szCs w:val="28"/>
        </w:rPr>
        <w:t xml:space="preserve"> que </w:t>
      </w:r>
      <w:r w:rsidR="00F95BD8">
        <w:rPr>
          <w:rFonts w:ascii="Arial" w:eastAsia="Times New Roman" w:hAnsi="Arial" w:cs="Arial"/>
          <w:color w:val="000000"/>
          <w:sz w:val="28"/>
          <w:szCs w:val="28"/>
        </w:rPr>
        <w:t xml:space="preserve">al </w:t>
      </w:r>
      <w:r w:rsidRPr="00BD4114">
        <w:rPr>
          <w:rFonts w:ascii="Arial" w:eastAsia="Times New Roman" w:hAnsi="Arial" w:cs="Arial"/>
          <w:color w:val="000000"/>
          <w:sz w:val="28"/>
          <w:szCs w:val="28"/>
        </w:rPr>
        <w:t xml:space="preserve"> interesado convenga. </w:t>
      </w:r>
    </w:p>
    <w:p w:rsidR="005B0A5C" w:rsidRPr="0042278B" w:rsidRDefault="005B0A5C" w:rsidP="005B0A5C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837F2" w:rsidRDefault="009837F2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837F2" w:rsidRPr="0042278B" w:rsidRDefault="009837F2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5B0A5C" w:rsidP="005B0A5C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Sin más por el momento quedo de Uds., como su Atto.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y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S.s. </w:t>
      </w: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5B0A5C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Default="005B0A5C" w:rsidP="00F95B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>A T E N T A M E N T E</w:t>
      </w:r>
    </w:p>
    <w:p w:rsidR="00F95BD8" w:rsidRDefault="00F95BD8" w:rsidP="00F95B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F95BD8" w:rsidRPr="0042278B" w:rsidRDefault="00F95BD8" w:rsidP="0031709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5B0A5C" w:rsidRPr="0042278B" w:rsidRDefault="00F95BD8" w:rsidP="0031709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__________________________________</w:t>
      </w:r>
    </w:p>
    <w:p w:rsidR="005B0A5C" w:rsidRPr="00F95BD8" w:rsidRDefault="00F95BD8" w:rsidP="00317094">
      <w:pPr>
        <w:spacing w:after="0" w:line="240" w:lineRule="auto"/>
        <w:ind w:left="2124" w:firstLine="708"/>
        <w:rPr>
          <w:rFonts w:ascii="Arial" w:hAnsi="Arial" w:cs="Arial"/>
          <w:b/>
          <w:sz w:val="24"/>
          <w:szCs w:val="24"/>
          <w:u w:val="single"/>
        </w:rPr>
      </w:pPr>
      <w:r w:rsidRPr="00F95BD8">
        <w:rPr>
          <w:rFonts w:ascii="Arial" w:hAnsi="Arial" w:cs="Arial"/>
          <w:b/>
          <w:sz w:val="24"/>
          <w:szCs w:val="24"/>
          <w:u w:val="single"/>
        </w:rPr>
        <w:t xml:space="preserve">ROSALIA TELLEZ RIVERA </w:t>
      </w:r>
    </w:p>
    <w:p w:rsidR="00F95BD8" w:rsidRDefault="00F95BD8" w:rsidP="00317094">
      <w:pPr>
        <w:spacing w:after="0" w:line="240" w:lineRule="auto"/>
        <w:ind w:left="2124" w:firstLine="708"/>
        <w:rPr>
          <w:rFonts w:ascii="Arial" w:hAnsi="Arial" w:cs="Arial"/>
          <w:b/>
          <w:sz w:val="24"/>
          <w:szCs w:val="24"/>
          <w:u w:val="single"/>
        </w:rPr>
      </w:pPr>
      <w:r w:rsidRPr="00F95BD8">
        <w:rPr>
          <w:rFonts w:ascii="Arial" w:hAnsi="Arial" w:cs="Arial"/>
          <w:b/>
          <w:sz w:val="24"/>
          <w:szCs w:val="24"/>
          <w:u w:val="single"/>
        </w:rPr>
        <w:t>Tel. 2461427547</w:t>
      </w:r>
    </w:p>
    <w:p w:rsidR="00317094" w:rsidRPr="00F95BD8" w:rsidRDefault="00317094" w:rsidP="00317094">
      <w:pPr>
        <w:spacing w:after="0" w:line="240" w:lineRule="auto"/>
        <w:ind w:left="2124" w:firstLine="70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Tel. 2464686233</w:t>
      </w:r>
    </w:p>
    <w:p w:rsidR="00F95BD8" w:rsidRDefault="00F95BD8" w:rsidP="005B0A5C">
      <w:pPr>
        <w:rPr>
          <w:rFonts w:ascii="Arial" w:hAnsi="Arial" w:cs="Arial"/>
          <w:sz w:val="24"/>
          <w:szCs w:val="24"/>
        </w:rPr>
      </w:pPr>
    </w:p>
    <w:p w:rsidR="00F95BD8" w:rsidRDefault="00F95BD8" w:rsidP="005B0A5C">
      <w:pPr>
        <w:rPr>
          <w:rFonts w:ascii="Arial" w:hAnsi="Arial" w:cs="Arial"/>
          <w:sz w:val="24"/>
          <w:szCs w:val="24"/>
        </w:rPr>
      </w:pPr>
    </w:p>
    <w:p w:rsidR="00F95BD8" w:rsidRDefault="00F95BD8" w:rsidP="005B0A5C">
      <w:pPr>
        <w:rPr>
          <w:rFonts w:ascii="Arial" w:hAnsi="Arial" w:cs="Arial"/>
          <w:sz w:val="24"/>
          <w:szCs w:val="24"/>
        </w:rPr>
      </w:pPr>
    </w:p>
    <w:p w:rsidR="00992048" w:rsidRPr="0042278B" w:rsidRDefault="00992048" w:rsidP="005B0A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BD4114" w:rsidP="00BD411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Tlaxcala</w:t>
      </w:r>
      <w:r w:rsidR="009041A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041A2">
        <w:rPr>
          <w:rFonts w:ascii="Arial" w:eastAsia="Times New Roman" w:hAnsi="Arial" w:cs="Arial"/>
          <w:color w:val="000000"/>
          <w:sz w:val="24"/>
          <w:szCs w:val="24"/>
        </w:rPr>
        <w:t>Tlax</w:t>
      </w:r>
      <w:proofErr w:type="spellEnd"/>
      <w:r w:rsidR="009041A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16 de Mayo 2014</w:t>
      </w: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2048" w:rsidRPr="0042278B" w:rsidRDefault="00992048" w:rsidP="00BD411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78B">
        <w:rPr>
          <w:rFonts w:ascii="Arial" w:eastAsia="Times New Roman" w:hAnsi="Arial" w:cs="Arial"/>
          <w:color w:val="000000"/>
          <w:sz w:val="24"/>
          <w:szCs w:val="24"/>
        </w:rPr>
        <w:t>A QUIEN CORRESPONDA:</w:t>
      </w: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42278B" w:rsidP="00BD4114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BD4114" w:rsidRDefault="0042278B" w:rsidP="00BD4114">
      <w:pPr>
        <w:spacing w:after="0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992048" w:rsidRPr="00BD4114" w:rsidRDefault="00992048" w:rsidP="00BD4114">
      <w:pPr>
        <w:pStyle w:val="Sinespaciado"/>
        <w:spacing w:line="276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  <w:r w:rsidRPr="00BD4114">
        <w:rPr>
          <w:rFonts w:ascii="Arial" w:eastAsia="Times New Roman" w:hAnsi="Arial" w:cs="Arial"/>
          <w:sz w:val="28"/>
          <w:szCs w:val="28"/>
        </w:rPr>
        <w:t>Me permito hace</w:t>
      </w:r>
      <w:r w:rsidR="009D021F" w:rsidRPr="00BD4114">
        <w:rPr>
          <w:rFonts w:ascii="Arial" w:eastAsia="Times New Roman" w:hAnsi="Arial" w:cs="Arial"/>
          <w:sz w:val="28"/>
          <w:szCs w:val="28"/>
        </w:rPr>
        <w:t xml:space="preserve">r de su conocimiento que la ciudadana </w:t>
      </w:r>
      <w:r w:rsidR="009D021F" w:rsidRPr="00BD4114">
        <w:rPr>
          <w:rFonts w:ascii="Arial" w:eastAsia="Times New Roman" w:hAnsi="Arial" w:cs="Arial"/>
          <w:b/>
          <w:i/>
          <w:sz w:val="28"/>
          <w:szCs w:val="28"/>
          <w:u w:val="single"/>
        </w:rPr>
        <w:t xml:space="preserve">Ana </w:t>
      </w:r>
      <w:proofErr w:type="spellStart"/>
      <w:r w:rsidR="009D021F" w:rsidRPr="00BD4114">
        <w:rPr>
          <w:rFonts w:ascii="Arial" w:eastAsia="Times New Roman" w:hAnsi="Arial" w:cs="Arial"/>
          <w:b/>
          <w:i/>
          <w:sz w:val="28"/>
          <w:szCs w:val="28"/>
          <w:u w:val="single"/>
        </w:rPr>
        <w:t>Yanci</w:t>
      </w:r>
      <w:proofErr w:type="spellEnd"/>
      <w:r w:rsidR="009D021F" w:rsidRPr="00BD4114">
        <w:rPr>
          <w:rFonts w:ascii="Arial" w:eastAsia="Times New Roman" w:hAnsi="Arial" w:cs="Arial"/>
          <w:b/>
          <w:i/>
          <w:sz w:val="28"/>
          <w:szCs w:val="28"/>
          <w:u w:val="single"/>
        </w:rPr>
        <w:t xml:space="preserve"> Ortega Salazar</w:t>
      </w:r>
      <w:r w:rsidR="009D021F" w:rsidRPr="00BD4114">
        <w:rPr>
          <w:rFonts w:ascii="Arial" w:eastAsia="Times New Roman" w:hAnsi="Arial" w:cs="Arial"/>
          <w:sz w:val="28"/>
          <w:szCs w:val="28"/>
        </w:rPr>
        <w:t xml:space="preserve"> </w:t>
      </w:r>
      <w:r w:rsidRPr="00BD4114">
        <w:rPr>
          <w:rFonts w:ascii="Arial" w:eastAsia="Times New Roman" w:hAnsi="Arial" w:cs="Arial"/>
          <w:sz w:val="28"/>
          <w:szCs w:val="28"/>
        </w:rPr>
        <w:t xml:space="preserve"> laboró bajo mis órdenes desde </w:t>
      </w:r>
      <w:r w:rsidR="009D021F" w:rsidRPr="00BD4114">
        <w:rPr>
          <w:rFonts w:ascii="Arial" w:eastAsia="Times New Roman" w:hAnsi="Arial" w:cs="Arial"/>
          <w:sz w:val="28"/>
          <w:szCs w:val="28"/>
        </w:rPr>
        <w:t>08 de Mayo 2012 hasta el 11 de Enero 2014</w:t>
      </w:r>
      <w:r w:rsidR="0042278B" w:rsidRPr="00BD4114">
        <w:rPr>
          <w:rFonts w:ascii="Arial" w:eastAsia="Times New Roman" w:hAnsi="Arial" w:cs="Arial"/>
          <w:sz w:val="28"/>
          <w:szCs w:val="28"/>
        </w:rPr>
        <w:t xml:space="preserve">  </w:t>
      </w:r>
      <w:r w:rsidRPr="00BD4114">
        <w:rPr>
          <w:rFonts w:ascii="Arial" w:eastAsia="Times New Roman" w:hAnsi="Arial" w:cs="Arial"/>
          <w:sz w:val="28"/>
          <w:szCs w:val="28"/>
        </w:rPr>
        <w:t>y me consta su responsabilidad y competencia en el trabajo, desempeñando principalmente el puesto de</w:t>
      </w:r>
      <w:r w:rsidR="0042278B" w:rsidRPr="00BD4114">
        <w:rPr>
          <w:rFonts w:ascii="Arial" w:eastAsia="Times New Roman" w:hAnsi="Arial" w:cs="Arial"/>
          <w:sz w:val="28"/>
          <w:szCs w:val="28"/>
        </w:rPr>
        <w:t xml:space="preserve">  </w:t>
      </w:r>
      <w:r w:rsidR="009D021F" w:rsidRPr="00BD4114">
        <w:rPr>
          <w:rFonts w:ascii="Arial" w:eastAsia="Times New Roman" w:hAnsi="Arial" w:cs="Arial"/>
          <w:sz w:val="28"/>
          <w:szCs w:val="28"/>
        </w:rPr>
        <w:t xml:space="preserve">Atención de Mostrador </w:t>
      </w:r>
      <w:r w:rsidRPr="00BD4114">
        <w:rPr>
          <w:rFonts w:ascii="Arial" w:eastAsia="Times New Roman" w:hAnsi="Arial" w:cs="Arial"/>
          <w:sz w:val="28"/>
          <w:szCs w:val="28"/>
        </w:rPr>
        <w:t xml:space="preserve"> </w:t>
      </w:r>
      <w:r w:rsidR="0042278B" w:rsidRPr="00BD4114">
        <w:rPr>
          <w:rFonts w:ascii="Arial" w:eastAsia="Times New Roman" w:hAnsi="Arial" w:cs="Arial"/>
          <w:sz w:val="28"/>
          <w:szCs w:val="28"/>
        </w:rPr>
        <w:t xml:space="preserve"> </w:t>
      </w:r>
      <w:r w:rsidRPr="00BD4114">
        <w:rPr>
          <w:rFonts w:ascii="Arial" w:eastAsia="Times New Roman" w:hAnsi="Arial" w:cs="Arial"/>
          <w:sz w:val="28"/>
          <w:szCs w:val="28"/>
        </w:rPr>
        <w:t>.Por lo anterior no tengo inconv</w:t>
      </w:r>
      <w:r w:rsidR="00BD4114">
        <w:rPr>
          <w:rFonts w:ascii="Arial" w:eastAsia="Times New Roman" w:hAnsi="Arial" w:cs="Arial"/>
          <w:sz w:val="28"/>
          <w:szCs w:val="28"/>
        </w:rPr>
        <w:t>eniente ninguno en recomendarle ampliamente.</w:t>
      </w:r>
    </w:p>
    <w:p w:rsidR="00BD4114" w:rsidRDefault="00BD4114" w:rsidP="00BD4114">
      <w:pPr>
        <w:pStyle w:val="Sinespaciado"/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992048" w:rsidRPr="00BD4114" w:rsidRDefault="00BD4114" w:rsidP="00BD4114">
      <w:pPr>
        <w:pStyle w:val="Sinespaciado"/>
        <w:spacing w:line="276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</w:t>
      </w:r>
      <w:r w:rsidR="00992048" w:rsidRPr="00BD4114">
        <w:rPr>
          <w:rFonts w:ascii="Arial" w:eastAsia="Times New Roman" w:hAnsi="Arial" w:cs="Arial"/>
          <w:sz w:val="28"/>
          <w:szCs w:val="28"/>
        </w:rPr>
        <w:t xml:space="preserve">gradeciendo de antemano la atención y facilidades que le </w:t>
      </w:r>
    </w:p>
    <w:p w:rsidR="00992048" w:rsidRPr="00BD4114" w:rsidRDefault="0042278B" w:rsidP="00BD4114">
      <w:pPr>
        <w:pStyle w:val="Sinespaciado"/>
        <w:spacing w:line="276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BD4114">
        <w:rPr>
          <w:rFonts w:ascii="Arial" w:eastAsia="Times New Roman" w:hAnsi="Arial" w:cs="Arial"/>
          <w:sz w:val="28"/>
          <w:szCs w:val="28"/>
        </w:rPr>
        <w:t>Puedan</w:t>
      </w:r>
      <w:r w:rsidR="00992048" w:rsidRPr="00BD4114">
        <w:rPr>
          <w:rFonts w:ascii="Arial" w:eastAsia="Times New Roman" w:hAnsi="Arial" w:cs="Arial"/>
          <w:sz w:val="28"/>
          <w:szCs w:val="28"/>
        </w:rPr>
        <w:t xml:space="preserve"> brindar. </w:t>
      </w:r>
      <w:r w:rsidR="00992048" w:rsidRPr="00BD4114">
        <w:rPr>
          <w:rFonts w:ascii="Arial" w:eastAsia="Times New Roman" w:hAnsi="Arial" w:cs="Arial"/>
          <w:color w:val="000000"/>
          <w:sz w:val="28"/>
          <w:szCs w:val="28"/>
        </w:rPr>
        <w:t xml:space="preserve">Se extiende la presente para los efectos legales que al interesado convenga. </w:t>
      </w:r>
    </w:p>
    <w:p w:rsidR="0042278B" w:rsidRPr="0042278B" w:rsidRDefault="0042278B" w:rsidP="00BD4114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D4114" w:rsidRPr="0042278B" w:rsidRDefault="00BD4114" w:rsidP="00BD4114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Sin </w:t>
      </w:r>
      <w:r w:rsidR="00544A33">
        <w:rPr>
          <w:rFonts w:ascii="Arial" w:eastAsia="Times New Roman" w:hAnsi="Arial" w:cs="Arial"/>
          <w:color w:val="000000"/>
          <w:sz w:val="24"/>
          <w:szCs w:val="24"/>
        </w:rPr>
        <w:t>más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por el momento quedo de </w:t>
      </w:r>
      <w:r w:rsidR="00544A33">
        <w:rPr>
          <w:rFonts w:ascii="Arial" w:eastAsia="Times New Roman" w:hAnsi="Arial" w:cs="Arial"/>
          <w:color w:val="000000"/>
          <w:sz w:val="24"/>
          <w:szCs w:val="24"/>
        </w:rPr>
        <w:t>Uds.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como su </w:t>
      </w:r>
      <w:r w:rsidR="00544A33">
        <w:rPr>
          <w:rFonts w:ascii="Arial" w:eastAsia="Times New Roman" w:hAnsi="Arial" w:cs="Arial"/>
          <w:color w:val="000000"/>
          <w:sz w:val="24"/>
          <w:szCs w:val="24"/>
        </w:rPr>
        <w:t>Atto.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y S.s. </w:t>
      </w: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BD4114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T E N T A M E N T E </w:t>
      </w: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2278B" w:rsidRPr="0042278B" w:rsidRDefault="0042278B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2048" w:rsidRPr="009D021F" w:rsidRDefault="009D021F" w:rsidP="00992048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</w:pPr>
      <w:r w:rsidRPr="009D021F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Eleuterio Briones Torres</w:t>
      </w:r>
    </w:p>
    <w:p w:rsidR="00992048" w:rsidRPr="0042278B" w:rsidRDefault="00992048" w:rsidP="0099204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78B">
        <w:rPr>
          <w:rFonts w:ascii="Arial" w:eastAsia="Times New Roman" w:hAnsi="Arial" w:cs="Arial"/>
          <w:color w:val="000000"/>
          <w:sz w:val="24"/>
          <w:szCs w:val="24"/>
        </w:rPr>
        <w:t xml:space="preserve">Dirección: </w:t>
      </w:r>
      <w:r w:rsidR="009D021F">
        <w:rPr>
          <w:rFonts w:ascii="Arial" w:eastAsia="Times New Roman" w:hAnsi="Arial" w:cs="Arial"/>
          <w:color w:val="000000"/>
          <w:sz w:val="24"/>
          <w:szCs w:val="24"/>
        </w:rPr>
        <w:t>LOS LAURELES 50-A FRACCIONAMIENTO LA VIRGEN PANTLA TLAXCALA</w:t>
      </w:r>
    </w:p>
    <w:p w:rsidR="00992048" w:rsidRPr="0042278B" w:rsidRDefault="00992048" w:rsidP="00992048">
      <w:pPr>
        <w:spacing w:after="0" w:line="240" w:lineRule="auto"/>
        <w:rPr>
          <w:rFonts w:ascii="Arial" w:eastAsia="Times New Roman" w:hAnsi="Arial" w:cs="Arial"/>
          <w:color w:val="000000"/>
          <w:spacing w:val="-5"/>
          <w:sz w:val="24"/>
          <w:szCs w:val="24"/>
        </w:rPr>
      </w:pPr>
      <w:r w:rsidRPr="0042278B">
        <w:rPr>
          <w:rFonts w:ascii="Arial" w:eastAsia="Times New Roman" w:hAnsi="Arial" w:cs="Arial"/>
          <w:color w:val="000000"/>
          <w:spacing w:val="-5"/>
          <w:sz w:val="24"/>
          <w:szCs w:val="24"/>
        </w:rPr>
        <w:t>Teléfon</w:t>
      </w:r>
      <w:r w:rsidRPr="0042278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42278B">
        <w:rPr>
          <w:rFonts w:ascii="Arial" w:eastAsia="Times New Roman" w:hAnsi="Arial" w:cs="Arial"/>
          <w:color w:val="000000"/>
          <w:spacing w:val="-5"/>
          <w:sz w:val="24"/>
          <w:szCs w:val="24"/>
        </w:rPr>
        <w:t xml:space="preserve">: </w:t>
      </w:r>
      <w:r w:rsidR="009D021F">
        <w:rPr>
          <w:rFonts w:ascii="Arial" w:eastAsia="Times New Roman" w:hAnsi="Arial" w:cs="Arial"/>
          <w:color w:val="000000"/>
          <w:spacing w:val="-5"/>
          <w:sz w:val="24"/>
          <w:szCs w:val="24"/>
        </w:rPr>
        <w:t>4663132</w:t>
      </w:r>
    </w:p>
    <w:p w:rsidR="00C22C3F" w:rsidRDefault="00C22C3F">
      <w:pPr>
        <w:rPr>
          <w:rFonts w:ascii="Arial" w:hAnsi="Arial" w:cs="Arial"/>
          <w:sz w:val="24"/>
          <w:szCs w:val="24"/>
        </w:rPr>
      </w:pPr>
    </w:p>
    <w:p w:rsidR="00C22C3F" w:rsidRDefault="00C22C3F" w:rsidP="00C22C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167640</wp:posOffset>
                </wp:positionV>
                <wp:extent cx="3487420" cy="0"/>
                <wp:effectExtent l="13335" t="6350" r="13970" b="1270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7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86C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83.25pt;margin-top:13.2pt;width:274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"/>
            </w:pict>
          </mc:Fallback>
        </mc:AlternateContent>
      </w:r>
    </w:p>
    <w:p w:rsidR="00025B71" w:rsidRPr="00BD4114" w:rsidRDefault="00C22C3F" w:rsidP="00BD4114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C22C3F">
        <w:rPr>
          <w:rFonts w:ascii="Arial" w:hAnsi="Arial" w:cs="Arial"/>
          <w:b/>
          <w:i/>
          <w:sz w:val="24"/>
          <w:szCs w:val="24"/>
          <w:u w:val="single"/>
        </w:rPr>
        <w:t>ELEUTERIO BRIONES TORRES</w:t>
      </w:r>
    </w:p>
    <w:sectPr w:rsidR="00025B71" w:rsidRPr="00BD4114" w:rsidSect="0042278B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21F"/>
    <w:rsid w:val="00017191"/>
    <w:rsid w:val="00025B71"/>
    <w:rsid w:val="00067F06"/>
    <w:rsid w:val="00103341"/>
    <w:rsid w:val="00317094"/>
    <w:rsid w:val="0042278B"/>
    <w:rsid w:val="00544A33"/>
    <w:rsid w:val="005B0A5C"/>
    <w:rsid w:val="006E2A08"/>
    <w:rsid w:val="009041A2"/>
    <w:rsid w:val="009837F2"/>
    <w:rsid w:val="00992048"/>
    <w:rsid w:val="009D021F"/>
    <w:rsid w:val="00BD4114"/>
    <w:rsid w:val="00C04535"/>
    <w:rsid w:val="00C22C3F"/>
    <w:rsid w:val="00F9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4B9B38-6912-4143-83F6-002BFD03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278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2A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A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3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9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1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170885">
                                          <w:marLeft w:val="125"/>
                                          <w:marRight w:val="125"/>
                                          <w:marTop w:val="125"/>
                                          <w:marBottom w:val="2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7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5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23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38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54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0560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27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81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77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495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563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77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50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65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70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07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02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812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84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65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SEI\Downloads\TS10201105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6968235-DD94-4673-9BA6-80580BB966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TS102011053</Template>
  <TotalTime>15</TotalTime>
  <Pages>3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DE RECOMENDACION</vt:lpstr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DE RECOMENDACION</dc:title>
  <dc:creator>SENSEI</dc:creator>
  <cp:lastModifiedBy>pc</cp:lastModifiedBy>
  <cp:revision>10</cp:revision>
  <cp:lastPrinted>2017-02-17T21:37:00Z</cp:lastPrinted>
  <dcterms:created xsi:type="dcterms:W3CDTF">2014-05-16T19:31:00Z</dcterms:created>
  <dcterms:modified xsi:type="dcterms:W3CDTF">2017-02-17T21:45:00Z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TC020110539991</vt:lpwstr>
  </property>
</Properties>
</file>